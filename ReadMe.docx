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2BBF3E" w14:textId="18F90615" w:rsidR="00D077E9" w:rsidRDefault="00CC26C3" w:rsidP="00D70D02">
      <w:r>
        <w:rPr>
          <w:noProof/>
        </w:rPr>
        <w:drawing>
          <wp:anchor distT="0" distB="0" distL="114300" distR="114300" simplePos="0" relativeHeight="251659775" behindDoc="1" locked="0" layoutInCell="1" allowOverlap="1" wp14:anchorId="68C7555C" wp14:editId="29E40A41">
            <wp:simplePos x="0" y="0"/>
            <wp:positionH relativeFrom="column">
              <wp:posOffset>-205740</wp:posOffset>
            </wp:positionH>
            <wp:positionV relativeFrom="page">
              <wp:posOffset>297180</wp:posOffset>
            </wp:positionV>
            <wp:extent cx="6684010" cy="637159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4010" cy="6371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7714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E78A660" wp14:editId="01C139BB">
                <wp:simplePos x="0" y="0"/>
                <wp:positionH relativeFrom="column">
                  <wp:posOffset>-746760</wp:posOffset>
                </wp:positionH>
                <wp:positionV relativeFrom="page">
                  <wp:posOffset>-480060</wp:posOffset>
                </wp:positionV>
                <wp:extent cx="7760970" cy="10537190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105371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B1293F" id="Rectangle 2" o:spid="_x0000_s1026" alt="colored rectangle" style="position:absolute;margin-left:-58.8pt;margin-top:-37.8pt;width:611.1pt;height:829.7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" fillcolor="#34aba2 [3206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59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57"/>
      </w:tblGrid>
      <w:tr w:rsidR="00D077E9" w14:paraId="4766EDB1" w14:textId="77777777" w:rsidTr="00077714">
        <w:trPr>
          <w:trHeight w:val="14"/>
        </w:trPr>
        <w:tc>
          <w:tcPr>
            <w:tcW w:w="5557" w:type="dxa"/>
            <w:tcBorders>
              <w:top w:val="nil"/>
              <w:left w:val="nil"/>
              <w:bottom w:val="nil"/>
              <w:right w:val="nil"/>
            </w:tcBorders>
          </w:tcPr>
          <w:p w14:paraId="24546C17" w14:textId="2FD4D88C" w:rsidR="00D077E9" w:rsidRDefault="00D077E9" w:rsidP="00077714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5CD9B3F" wp14:editId="7BC99FDE">
                      <wp:extent cx="3528695" cy="1210614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2106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2C4F2AB" w14:textId="64E30D2E" w:rsidR="00D077E9" w:rsidRPr="00D86945" w:rsidRDefault="00D077E9" w:rsidP="00D077E9">
                                  <w:pPr>
                                    <w:pStyle w:val="Title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5CD9B3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" filled="f" stroked="f" strokeweight=".5pt">
                      <v:textbox>
                        <w:txbxContent>
                          <w:p w14:paraId="72C4F2AB" w14:textId="64E30D2E" w:rsidR="00D077E9" w:rsidRPr="00D86945" w:rsidRDefault="00D077E9" w:rsidP="00D077E9">
                            <w:pPr>
                              <w:pStyle w:val="Title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55C37B88" w14:textId="72D165E1" w:rsidR="00D077E9" w:rsidRDefault="00D077E9" w:rsidP="00077714">
            <w:pPr>
              <w:tabs>
                <w:tab w:val="left" w:pos="1176"/>
              </w:tabs>
            </w:pPr>
          </w:p>
        </w:tc>
      </w:tr>
      <w:tr w:rsidR="00D077E9" w14:paraId="313B024F" w14:textId="77777777" w:rsidTr="00077714">
        <w:trPr>
          <w:trHeight w:val="48"/>
        </w:trPr>
        <w:tc>
          <w:tcPr>
            <w:tcW w:w="5557" w:type="dxa"/>
            <w:tcBorders>
              <w:top w:val="nil"/>
              <w:left w:val="nil"/>
              <w:bottom w:val="nil"/>
              <w:right w:val="nil"/>
            </w:tcBorders>
          </w:tcPr>
          <w:p w14:paraId="52B97E9C" w14:textId="0160D927" w:rsidR="00D077E9" w:rsidRDefault="00D077E9" w:rsidP="00077714">
            <w:pPr>
              <w:rPr>
                <w:noProof/>
              </w:rPr>
            </w:pPr>
          </w:p>
        </w:tc>
      </w:tr>
      <w:tr w:rsidR="00D077E9" w14:paraId="7FD529F5" w14:textId="77777777" w:rsidTr="00077714">
        <w:trPr>
          <w:trHeight w:val="16"/>
        </w:trPr>
        <w:tc>
          <w:tcPr>
            <w:tcW w:w="5557" w:type="dxa"/>
            <w:tcBorders>
              <w:top w:val="nil"/>
              <w:left w:val="nil"/>
              <w:bottom w:val="nil"/>
              <w:right w:val="nil"/>
            </w:tcBorders>
          </w:tcPr>
          <w:p w14:paraId="3FD47028" w14:textId="7C32D72D" w:rsidR="00D077E9" w:rsidRDefault="00D077E9" w:rsidP="00077714"/>
          <w:p w14:paraId="53DF981B" w14:textId="77777777" w:rsidR="00D077E9" w:rsidRDefault="00D077E9" w:rsidP="00077714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3BF63CDD" wp14:editId="6901300F">
                      <wp:extent cx="1786890" cy="11430"/>
                      <wp:effectExtent l="19050" t="19050" r="22860" b="2667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86890" cy="1143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49C3371" id="Straight Connector 6" o:spid="_x0000_s1026" alt="text divider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40.7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43DB1B06" w14:textId="77777777" w:rsidR="00D077E9" w:rsidRDefault="00D077E9" w:rsidP="00077714">
            <w:pPr>
              <w:rPr>
                <w:noProof/>
                <w:sz w:val="10"/>
                <w:szCs w:val="10"/>
              </w:rPr>
            </w:pPr>
          </w:p>
          <w:p w14:paraId="47A89F81" w14:textId="77777777" w:rsidR="00D077E9" w:rsidRDefault="00D077E9" w:rsidP="00077714">
            <w:pPr>
              <w:rPr>
                <w:noProof/>
                <w:sz w:val="10"/>
                <w:szCs w:val="10"/>
              </w:rPr>
            </w:pPr>
          </w:p>
          <w:sdt>
            <w:sdtPr>
              <w:id w:val="-1740469667"/>
              <w:placeholder>
                <w:docPart w:val="CB98053277F34F42AC06ED06457825AD"/>
              </w:placeholder>
              <w15:appearance w15:val="hidden"/>
            </w:sdtPr>
            <w:sdtEndPr>
              <w:rPr>
                <w:sz w:val="32"/>
                <w:szCs w:val="24"/>
              </w:rPr>
            </w:sdtEndPr>
            <w:sdtContent>
              <w:p w14:paraId="6FEEC29C" w14:textId="3C893C03" w:rsidR="00077714" w:rsidRDefault="00077714" w:rsidP="00077714">
                <w:pPr>
                  <w:rPr>
                    <w:sz w:val="40"/>
                    <w:szCs w:val="32"/>
                    <w:u w:val="single"/>
                  </w:rPr>
                </w:pPr>
                <w:r w:rsidRPr="00687265">
                  <w:rPr>
                    <w:sz w:val="40"/>
                    <w:szCs w:val="32"/>
                  </w:rPr>
                  <w:t xml:space="preserve">Team: </w:t>
                </w:r>
                <w:r w:rsidRPr="00077714">
                  <w:rPr>
                    <w:sz w:val="40"/>
                    <w:szCs w:val="32"/>
                    <w:u w:val="single"/>
                  </w:rPr>
                  <w:t>Code Sage</w:t>
                </w:r>
              </w:p>
              <w:p w14:paraId="77D008F7" w14:textId="77777777" w:rsidR="00077714" w:rsidRPr="00077714" w:rsidRDefault="00077714" w:rsidP="00077714">
                <w:pPr>
                  <w:rPr>
                    <w:sz w:val="40"/>
                    <w:szCs w:val="32"/>
                    <w:u w:val="single"/>
                  </w:rPr>
                </w:pPr>
              </w:p>
              <w:p w14:paraId="2AFBE80A" w14:textId="3F6C001D" w:rsidR="00D077E9" w:rsidRPr="00077714" w:rsidRDefault="00077714" w:rsidP="00077714">
                <w:pPr>
                  <w:rPr>
                    <w:sz w:val="32"/>
                    <w:szCs w:val="24"/>
                  </w:rPr>
                </w:pPr>
                <w:r w:rsidRPr="00077714">
                  <w:rPr>
                    <w:sz w:val="32"/>
                    <w:szCs w:val="24"/>
                  </w:rPr>
                  <w:t>Members:</w:t>
                </w:r>
              </w:p>
            </w:sdtContent>
          </w:sdt>
          <w:p w14:paraId="41EC4D0B" w14:textId="279D76E7" w:rsidR="00D077E9" w:rsidRDefault="00B014A1" w:rsidP="00077714">
            <w:sdt>
              <w:sdtPr>
                <w:alias w:val="Your Name"/>
                <w:tag w:val="Your Name"/>
                <w:id w:val="-180584491"/>
                <w:placeholder>
                  <w:docPart w:val="48DA7495B53C49998AD61A1350BA215B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 w:rsidR="00077714">
                  <w:t xml:space="preserve">           Cynthia Banerjee</w:t>
                </w:r>
                <w:r w:rsidR="00077714">
                  <w:br/>
                  <w:t xml:space="preserve">           </w:t>
                </w:r>
              </w:sdtContent>
            </w:sdt>
            <w:r w:rsidR="00077714">
              <w:t>Kaustubh Mahesh</w:t>
            </w:r>
          </w:p>
          <w:p w14:paraId="5EE7DB4E" w14:textId="65644195" w:rsidR="00077714" w:rsidRPr="00D86945" w:rsidRDefault="00077714" w:rsidP="00077714">
            <w:pPr>
              <w:rPr>
                <w:noProof/>
                <w:sz w:val="10"/>
                <w:szCs w:val="10"/>
              </w:rPr>
            </w:pPr>
            <w:r>
              <w:rPr>
                <w:noProof/>
              </w:rPr>
              <w:t xml:space="preserve">           Ishan Sethi</w:t>
            </w:r>
          </w:p>
        </w:tc>
      </w:tr>
    </w:tbl>
    <w:p w14:paraId="2FB7880D" w14:textId="09EEF8F5" w:rsidR="00D077E9" w:rsidRDefault="00CC26C3">
      <w:pPr>
        <w:spacing w:after="200"/>
      </w:pPr>
      <w:r w:rsidRPr="00D967AC">
        <w:rPr>
          <w:noProof/>
        </w:rPr>
        <w:drawing>
          <wp:anchor distT="0" distB="0" distL="114300" distR="114300" simplePos="0" relativeHeight="251661312" behindDoc="0" locked="0" layoutInCell="1" allowOverlap="1" wp14:anchorId="6CCA5AB5" wp14:editId="2765F805">
            <wp:simplePos x="0" y="0"/>
            <wp:positionH relativeFrom="column">
              <wp:posOffset>5410200</wp:posOffset>
            </wp:positionH>
            <wp:positionV relativeFrom="paragraph">
              <wp:posOffset>7120890</wp:posOffset>
            </wp:positionV>
            <wp:extent cx="1059180" cy="781050"/>
            <wp:effectExtent l="0" t="0" r="0" b="0"/>
            <wp:wrapNone/>
            <wp:docPr id="12" name="Graphic 201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201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918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7714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B765B0A" wp14:editId="7537AF4A">
                <wp:simplePos x="0" y="0"/>
                <wp:positionH relativeFrom="column">
                  <wp:posOffset>-205740</wp:posOffset>
                </wp:positionH>
                <wp:positionV relativeFrom="page">
                  <wp:posOffset>6858000</wp:posOffset>
                </wp:positionV>
                <wp:extent cx="3383280" cy="2278380"/>
                <wp:effectExtent l="0" t="0" r="7620" b="381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3280" cy="2278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903EB9" id="Rectangle 3" o:spid="_x0000_s1026" alt="white rectangle for text on cover" style="position:absolute;margin-left:-16.2pt;margin-top:540pt;width:266.4pt;height:179.4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" fillcolor="white [3212]" stroked="f" strokeweight="2pt">
                <w10:wrap anchory="page"/>
              </v:rect>
            </w:pict>
          </mc:Fallback>
        </mc:AlternateContent>
      </w:r>
      <w:r w:rsidR="00D077E9">
        <w:br w:type="page"/>
      </w:r>
    </w:p>
    <w:p w14:paraId="2EEB31DE" w14:textId="2B18A802" w:rsidR="00D077E9" w:rsidRDefault="00687265" w:rsidP="00687265">
      <w:pPr>
        <w:pStyle w:val="Heading1"/>
        <w:jc w:val="center"/>
      </w:pPr>
      <w:r>
        <w:lastRenderedPageBreak/>
        <w:t>Libraries &amp; Modules</w:t>
      </w:r>
    </w:p>
    <w:tbl>
      <w:tblPr>
        <w:tblW w:w="10551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551"/>
      </w:tblGrid>
      <w:tr w:rsidR="00D077E9" w14:paraId="1B6524E6" w14:textId="77777777" w:rsidTr="00687265">
        <w:trPr>
          <w:trHeight w:val="4022"/>
        </w:trPr>
        <w:tc>
          <w:tcPr>
            <w:tcW w:w="10551" w:type="dxa"/>
          </w:tcPr>
          <w:p w14:paraId="1FA64309" w14:textId="77777777" w:rsidR="00687265" w:rsidRPr="00AD4029" w:rsidRDefault="00687265" w:rsidP="00687265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D4029">
              <w:rPr>
                <w:sz w:val="24"/>
                <w:szCs w:val="24"/>
              </w:rPr>
              <w:t xml:space="preserve">Python 3 </w:t>
            </w:r>
          </w:p>
          <w:p w14:paraId="486665EB" w14:textId="77777777" w:rsidR="00687265" w:rsidRDefault="00687265" w:rsidP="00687265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D4029">
              <w:rPr>
                <w:sz w:val="24"/>
                <w:szCs w:val="24"/>
              </w:rPr>
              <w:t>Python Notebook</w:t>
            </w:r>
            <w:r>
              <w:rPr>
                <w:sz w:val="24"/>
                <w:szCs w:val="24"/>
              </w:rPr>
              <w:t xml:space="preserve"> </w:t>
            </w:r>
            <w:r w:rsidRPr="00AD4029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J</w:t>
            </w:r>
            <w:r w:rsidRPr="00AD4029">
              <w:rPr>
                <w:sz w:val="24"/>
                <w:szCs w:val="24"/>
              </w:rPr>
              <w:t>upyter</w:t>
            </w:r>
            <w:r>
              <w:rPr>
                <w:sz w:val="24"/>
                <w:szCs w:val="24"/>
              </w:rPr>
              <w:t xml:space="preserve"> Notebook</w:t>
            </w:r>
            <w:r w:rsidRPr="00AD4029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 xml:space="preserve"> P</w:t>
            </w:r>
            <w:r w:rsidRPr="00AD4029">
              <w:rPr>
                <w:sz w:val="24"/>
                <w:szCs w:val="24"/>
              </w:rPr>
              <w:t>ycharm)</w:t>
            </w:r>
          </w:p>
          <w:p w14:paraId="1B60C450" w14:textId="77777777" w:rsidR="00687265" w:rsidRPr="00AD4029" w:rsidRDefault="00687265" w:rsidP="00687265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pip</w:t>
            </w:r>
          </w:p>
          <w:p w14:paraId="6A57DFAA" w14:textId="77777777" w:rsidR="00687265" w:rsidRPr="00AD4029" w:rsidRDefault="00687265" w:rsidP="00687265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D4029">
              <w:rPr>
                <w:sz w:val="24"/>
                <w:szCs w:val="24"/>
              </w:rPr>
              <w:t xml:space="preserve">Opencv --&gt; version= 3.4.9.31 </w:t>
            </w:r>
            <w:r>
              <w:rPr>
                <w:sz w:val="24"/>
                <w:szCs w:val="24"/>
              </w:rPr>
              <w:t>{</w:t>
            </w:r>
            <w:r w:rsidRPr="00AD4029">
              <w:rPr>
                <w:sz w:val="24"/>
                <w:szCs w:val="24"/>
              </w:rPr>
              <w:t>pip install opencv-python==3.4.9.31}</w:t>
            </w:r>
          </w:p>
          <w:p w14:paraId="482C7C36" w14:textId="77777777" w:rsidR="00687265" w:rsidRPr="00AD4029" w:rsidRDefault="00687265" w:rsidP="00687265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D4029">
              <w:rPr>
                <w:sz w:val="24"/>
                <w:szCs w:val="24"/>
              </w:rPr>
              <w:t>Flask {pip install flask}</w:t>
            </w:r>
          </w:p>
          <w:p w14:paraId="6DA5FC54" w14:textId="77777777" w:rsidR="00687265" w:rsidRPr="00AD4029" w:rsidRDefault="00687265" w:rsidP="00687265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D4029">
              <w:rPr>
                <w:sz w:val="24"/>
                <w:szCs w:val="24"/>
              </w:rPr>
              <w:t>Pygames {pip install pygames}</w:t>
            </w:r>
          </w:p>
          <w:p w14:paraId="13CE251E" w14:textId="77777777" w:rsidR="00687265" w:rsidRPr="00AD4029" w:rsidRDefault="00687265" w:rsidP="00687265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D4029">
              <w:rPr>
                <w:sz w:val="24"/>
                <w:szCs w:val="24"/>
              </w:rPr>
              <w:t xml:space="preserve">scipy </w:t>
            </w:r>
            <w:r>
              <w:rPr>
                <w:sz w:val="24"/>
                <w:szCs w:val="24"/>
              </w:rPr>
              <w:t>{</w:t>
            </w:r>
            <w:r w:rsidRPr="00AD4029">
              <w:rPr>
                <w:sz w:val="24"/>
                <w:szCs w:val="24"/>
              </w:rPr>
              <w:t>pip install scipy</w:t>
            </w:r>
            <w:r>
              <w:rPr>
                <w:sz w:val="24"/>
                <w:szCs w:val="24"/>
              </w:rPr>
              <w:t xml:space="preserve"> </w:t>
            </w:r>
            <w:r w:rsidRPr="00AD4029">
              <w:rPr>
                <w:sz w:val="24"/>
                <w:szCs w:val="24"/>
              </w:rPr>
              <w:t>}</w:t>
            </w:r>
          </w:p>
          <w:p w14:paraId="6672BA73" w14:textId="77777777" w:rsidR="00687265" w:rsidRPr="00AD4029" w:rsidRDefault="00687265" w:rsidP="00687265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D4029">
              <w:rPr>
                <w:sz w:val="24"/>
                <w:szCs w:val="24"/>
              </w:rPr>
              <w:t>imutils {pip install imutils}</w:t>
            </w:r>
          </w:p>
          <w:p w14:paraId="5A67C3B7" w14:textId="77777777" w:rsidR="00687265" w:rsidRDefault="00687265" w:rsidP="00687265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D4029">
              <w:rPr>
                <w:sz w:val="24"/>
                <w:szCs w:val="24"/>
              </w:rPr>
              <w:t>numpy {pip install numpy}</w:t>
            </w:r>
          </w:p>
          <w:p w14:paraId="0EB9B6DE" w14:textId="77777777" w:rsidR="00687265" w:rsidRDefault="00687265" w:rsidP="00687265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requests {pip install requests}</w:t>
            </w:r>
          </w:p>
          <w:p w14:paraId="2333F5B0" w14:textId="58408B91" w:rsidR="00374330" w:rsidRPr="00687265" w:rsidRDefault="00374330" w:rsidP="00687265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flask-ngrok.</w:t>
            </w:r>
          </w:p>
        </w:tc>
      </w:tr>
      <w:tr w:rsidR="00DF027C" w14:paraId="09DCD60D" w14:textId="77777777" w:rsidTr="00687265">
        <w:trPr>
          <w:trHeight w:val="2512"/>
        </w:trPr>
        <w:tc>
          <w:tcPr>
            <w:tcW w:w="10551" w:type="dxa"/>
            <w:shd w:val="clear" w:color="auto" w:fill="F2F2F2" w:themeFill="background1" w:themeFillShade="F2"/>
            <w:vAlign w:val="center"/>
          </w:tcPr>
          <w:p w14:paraId="12455BBB" w14:textId="77777777" w:rsidR="00DF027C" w:rsidRPr="00DF027C" w:rsidRDefault="00DF027C" w:rsidP="00DF027C">
            <w:pPr>
              <w:pStyle w:val="EmphasisText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1D0D35E" wp14:editId="246E1C99">
                      <wp:extent cx="5422005" cy="1371600"/>
                      <wp:effectExtent l="0" t="0" r="0" b="0"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22005" cy="1371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E8D227A" w14:textId="77777777" w:rsidR="00687265" w:rsidRDefault="00687265" w:rsidP="00687265">
                                  <w:r>
                                    <w:t>while (doubt)</w:t>
                                  </w:r>
                                </w:p>
                                <w:p w14:paraId="2971F50A" w14:textId="545AF35B" w:rsidR="00687265" w:rsidRDefault="00687265" w:rsidP="00687265">
                                  <w:r>
                                    <w:t>{</w:t>
                                  </w:r>
                                  <w:r>
                                    <w:tab/>
                                    <w:t>run it out;</w:t>
                                  </w:r>
                                </w:p>
                                <w:p w14:paraId="04C5AF9B" w14:textId="4347FFD9" w:rsidR="00687265" w:rsidRDefault="00687265" w:rsidP="00687265">
                                  <w:r>
                                    <w:tab/>
                                    <w:t>if (tried) break;</w:t>
                                  </w:r>
                                </w:p>
                                <w:p w14:paraId="3C2F080A" w14:textId="53E09E4F" w:rsidR="00687265" w:rsidRDefault="00687265" w:rsidP="00687265">
                                  <w:r>
                                    <w:tab/>
                                    <w:t>sweat it out;</w:t>
                                  </w:r>
                                </w:p>
                                <w:p w14:paraId="0E8A73CC" w14:textId="70892250" w:rsidR="00687265" w:rsidRDefault="00687265" w:rsidP="00687265">
                                  <w: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1D0D35E" id="Text Box 7" o:spid="_x0000_s1027" type="#_x0000_t202" style="width:426.95pt;height:10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" filled="f" stroked="f" strokeweight=".5pt">
                      <v:textbox>
                        <w:txbxContent>
                          <w:p w14:paraId="5E8D227A" w14:textId="77777777" w:rsidR="00687265" w:rsidRDefault="00687265" w:rsidP="00687265">
                            <w:r>
                              <w:t>while (doubt)</w:t>
                            </w:r>
                          </w:p>
                          <w:p w14:paraId="2971F50A" w14:textId="545AF35B" w:rsidR="00687265" w:rsidRDefault="00687265" w:rsidP="00687265">
                            <w:r>
                              <w:t>{</w:t>
                            </w:r>
                            <w:r>
                              <w:tab/>
                              <w:t>run it out;</w:t>
                            </w:r>
                          </w:p>
                          <w:p w14:paraId="04C5AF9B" w14:textId="4347FFD9" w:rsidR="00687265" w:rsidRDefault="00687265" w:rsidP="00687265">
                            <w:r>
                              <w:tab/>
                              <w:t>if (tried) break;</w:t>
                            </w:r>
                          </w:p>
                          <w:p w14:paraId="3C2F080A" w14:textId="53E09E4F" w:rsidR="00687265" w:rsidRDefault="00687265" w:rsidP="00687265">
                            <w:r>
                              <w:tab/>
                              <w:t>sweat it out;</w:t>
                            </w:r>
                          </w:p>
                          <w:p w14:paraId="0E8A73CC" w14:textId="70892250" w:rsidR="00687265" w:rsidRDefault="00687265" w:rsidP="00687265">
                            <w:r>
                              <w:t>}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14:paraId="4CFBC9F7" w14:textId="20660C30" w:rsidR="00687265" w:rsidRDefault="00687265" w:rsidP="00687265">
      <w:pPr>
        <w:pStyle w:val="Heading1"/>
        <w:jc w:val="center"/>
      </w:pPr>
      <w:r>
        <w:t>Dealing with Code</w:t>
      </w: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687265" w14:paraId="0A84F6F3" w14:textId="77777777" w:rsidTr="003405D1">
        <w:trPr>
          <w:trHeight w:val="3546"/>
        </w:trPr>
        <w:tc>
          <w:tcPr>
            <w:tcW w:w="9999" w:type="dxa"/>
          </w:tcPr>
          <w:p w14:paraId="7C61EDD0" w14:textId="77777777" w:rsidR="00687265" w:rsidRDefault="00687265" w:rsidP="00687265">
            <w:pPr>
              <w:numPr>
                <w:ilvl w:val="0"/>
                <w:numId w:val="2"/>
              </w:numPr>
              <w:spacing w:line="360" w:lineRule="auto"/>
              <w:rPr>
                <w:rFonts w:ascii="Times New Roman" w:eastAsia="Times New Roman" w:hAnsi="Times New Roman" w:cs="Times New Roman"/>
                <w:color w:val="0E101A"/>
                <w:sz w:val="26"/>
                <w:szCs w:val="26"/>
                <w:lang w:eastAsia="en-IN"/>
              </w:rPr>
            </w:pPr>
            <w:r w:rsidRPr="009A587A">
              <w:rPr>
                <w:rFonts w:ascii="Times New Roman" w:eastAsia="Times New Roman" w:hAnsi="Times New Roman" w:cs="Times New Roman"/>
                <w:color w:val="0E101A"/>
                <w:sz w:val="26"/>
                <w:szCs w:val="26"/>
                <w:lang w:eastAsia="en-IN"/>
              </w:rPr>
              <w:t>Copy the code to Python notebook</w:t>
            </w:r>
            <w:r>
              <w:rPr>
                <w:rFonts w:ascii="Times New Roman" w:eastAsia="Times New Roman" w:hAnsi="Times New Roman" w:cs="Times New Roman"/>
                <w:color w:val="0E101A"/>
                <w:sz w:val="26"/>
                <w:szCs w:val="26"/>
                <w:lang w:eastAsia="en-IN"/>
              </w:rPr>
              <w:t>.</w:t>
            </w:r>
          </w:p>
          <w:p w14:paraId="53ED37F4" w14:textId="77777777" w:rsidR="00687265" w:rsidRPr="00F0289C" w:rsidRDefault="00687265" w:rsidP="00687265">
            <w:pPr>
              <w:pStyle w:val="ListParagraph"/>
              <w:numPr>
                <w:ilvl w:val="0"/>
                <w:numId w:val="3"/>
              </w:numPr>
              <w:rPr>
                <w:b/>
                <w:i/>
                <w:iCs/>
                <w:color w:val="A6A6A6" w:themeColor="background1" w:themeShade="A6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i/>
                <w:iCs/>
                <w:color w:val="A6A6A6" w:themeColor="background1" w:themeShade="A6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{Run the Python Notebook on a 15 inch.  screen, since the website is calibrated accordingly.}</w:t>
            </w:r>
          </w:p>
          <w:p w14:paraId="4E885AFD" w14:textId="77777777" w:rsidR="00687265" w:rsidRPr="000103AE" w:rsidRDefault="00687265" w:rsidP="00687265">
            <w:pPr>
              <w:numPr>
                <w:ilvl w:val="0"/>
                <w:numId w:val="2"/>
              </w:numPr>
              <w:spacing w:line="360" w:lineRule="auto"/>
              <w:rPr>
                <w:rFonts w:ascii="Times New Roman" w:eastAsia="Times New Roman" w:hAnsi="Times New Roman" w:cs="Times New Roman"/>
                <w:color w:val="0E101A"/>
                <w:sz w:val="26"/>
                <w:szCs w:val="26"/>
                <w:lang w:eastAsia="en-IN"/>
              </w:rPr>
            </w:pPr>
            <w:r w:rsidRPr="009A587A">
              <w:rPr>
                <w:rFonts w:ascii="Times New Roman" w:eastAsia="Times New Roman" w:hAnsi="Times New Roman" w:cs="Times New Roman"/>
                <w:color w:val="0E101A"/>
                <w:sz w:val="26"/>
                <w:szCs w:val="26"/>
                <w:lang w:eastAsia="en-IN"/>
              </w:rPr>
              <w:t>Then change the directories accordingly. </w:t>
            </w:r>
          </w:p>
          <w:p w14:paraId="60178376" w14:textId="77777777" w:rsidR="00687265" w:rsidRDefault="00687265" w:rsidP="00687265">
            <w:pPr>
              <w:pStyle w:val="ListParagraph"/>
              <w:numPr>
                <w:ilvl w:val="0"/>
                <w:numId w:val="3"/>
              </w:numPr>
              <w:rPr>
                <w:b/>
                <w:i/>
                <w:iCs/>
                <w:color w:val="A6A6A6" w:themeColor="background1" w:themeShade="A6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i/>
                <w:iCs/>
                <w:color w:val="A6A6A6" w:themeColor="background1" w:themeShade="A6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{</w:t>
            </w:r>
            <w:r w:rsidRPr="00C557C4">
              <w:rPr>
                <w:b/>
                <w:i/>
                <w:iCs/>
                <w:color w:val="A6A6A6" w:themeColor="background1" w:themeShade="A6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lines</w:t>
            </w:r>
            <w:r w:rsidRPr="000103AE">
              <w:rPr>
                <w:b/>
                <w:i/>
                <w:iCs/>
                <w:color w:val="A6A6A6" w:themeColor="background1" w:themeShade="A6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392/271/270/244/178/129/89/84/79/74/69/64 need to change the destination of </w:t>
            </w:r>
            <w:r>
              <w:rPr>
                <w:b/>
                <w:i/>
                <w:iCs/>
                <w:color w:val="A6A6A6" w:themeColor="background1" w:themeShade="A6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the </w:t>
            </w:r>
            <w:r w:rsidRPr="000103AE">
              <w:rPr>
                <w:b/>
                <w:i/>
                <w:iCs/>
                <w:color w:val="A6A6A6" w:themeColor="background1" w:themeShade="A6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file</w:t>
            </w:r>
            <w:r>
              <w:rPr>
                <w:b/>
                <w:i/>
                <w:iCs/>
                <w:color w:val="A6A6A6" w:themeColor="background1" w:themeShade="A6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</w:t>
            </w:r>
            <w:r w:rsidRPr="000103AE">
              <w:rPr>
                <w:b/>
                <w:i/>
                <w:iCs/>
                <w:color w:val="A6A6A6" w:themeColor="background1" w:themeShade="A6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accordingly.</w:t>
            </w:r>
            <w:r>
              <w:rPr>
                <w:b/>
                <w:i/>
                <w:iCs/>
                <w:color w:val="A6A6A6" w:themeColor="background1" w:themeShade="A6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} </w:t>
            </w:r>
          </w:p>
          <w:p w14:paraId="011B20C2" w14:textId="77777777" w:rsidR="00687265" w:rsidRDefault="00687265" w:rsidP="00687265">
            <w:pPr>
              <w:numPr>
                <w:ilvl w:val="0"/>
                <w:numId w:val="2"/>
              </w:numPr>
              <w:spacing w:line="360" w:lineRule="auto"/>
              <w:rPr>
                <w:rFonts w:ascii="Times New Roman" w:eastAsia="Times New Roman" w:hAnsi="Times New Roman" w:cs="Times New Roman"/>
                <w:color w:val="0E101A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E101A"/>
                <w:sz w:val="26"/>
                <w:szCs w:val="26"/>
                <w:lang w:eastAsia="en-IN"/>
              </w:rPr>
              <w:t>After changing the directories, ensure the appropriate file name with the extension is restored at the original position.</w:t>
            </w:r>
          </w:p>
          <w:p w14:paraId="08C4729E" w14:textId="77777777" w:rsidR="00687265" w:rsidRDefault="00687265" w:rsidP="00687265">
            <w:pPr>
              <w:numPr>
                <w:ilvl w:val="0"/>
                <w:numId w:val="2"/>
              </w:numPr>
              <w:spacing w:line="360" w:lineRule="auto"/>
              <w:rPr>
                <w:rFonts w:ascii="Times New Roman" w:eastAsia="Times New Roman" w:hAnsi="Times New Roman" w:cs="Times New Roman"/>
                <w:color w:val="0E101A"/>
                <w:sz w:val="26"/>
                <w:szCs w:val="26"/>
                <w:lang w:eastAsia="en-IN"/>
              </w:rPr>
            </w:pPr>
            <w:r w:rsidRPr="009A587A">
              <w:rPr>
                <w:rFonts w:ascii="Times New Roman" w:eastAsia="Times New Roman" w:hAnsi="Times New Roman" w:cs="Times New Roman"/>
                <w:color w:val="0E101A"/>
                <w:sz w:val="26"/>
                <w:szCs w:val="26"/>
                <w:lang w:eastAsia="en-IN"/>
              </w:rPr>
              <w:t>After doing the necessary changes, compile &amp; run the command.</w:t>
            </w:r>
          </w:p>
          <w:p w14:paraId="736DDD74" w14:textId="77777777" w:rsidR="00687265" w:rsidRPr="009A587A" w:rsidRDefault="00687265" w:rsidP="00687265">
            <w:pPr>
              <w:spacing w:line="360" w:lineRule="auto"/>
              <w:rPr>
                <w:rFonts w:ascii="Times New Roman" w:eastAsia="Times New Roman" w:hAnsi="Times New Roman" w:cs="Times New Roman"/>
                <w:color w:val="0E101A"/>
                <w:sz w:val="26"/>
                <w:szCs w:val="26"/>
                <w:lang w:eastAsia="en-IN"/>
              </w:rPr>
            </w:pPr>
          </w:p>
          <w:p w14:paraId="58D5B079" w14:textId="77777777" w:rsidR="00687265" w:rsidRDefault="00687265" w:rsidP="00687265">
            <w:pPr>
              <w:spacing w:line="360" w:lineRule="auto"/>
              <w:ind w:left="720"/>
              <w:rPr>
                <w:rFonts w:ascii="Times New Roman" w:eastAsia="Times New Roman" w:hAnsi="Times New Roman" w:cs="Times New Roman"/>
                <w:color w:val="0E101A"/>
                <w:sz w:val="26"/>
                <w:szCs w:val="26"/>
                <w:lang w:eastAsia="en-IN"/>
              </w:rPr>
            </w:pPr>
            <w:r w:rsidRPr="009A587A">
              <w:rPr>
                <w:noProof/>
                <w:sz w:val="26"/>
                <w:szCs w:val="26"/>
              </w:rPr>
              <w:lastRenderedPageBreak/>
              <w:drawing>
                <wp:inline distT="0" distB="0" distL="0" distR="0" wp14:anchorId="7FD7F0B5" wp14:editId="1A3A58A7">
                  <wp:extent cx="5731510" cy="1225550"/>
                  <wp:effectExtent l="0" t="0" r="254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225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E007D2" w14:textId="77777777" w:rsidR="00687265" w:rsidRPr="009A587A" w:rsidRDefault="00687265" w:rsidP="00687265">
            <w:pPr>
              <w:spacing w:line="360" w:lineRule="auto"/>
              <w:ind w:left="720"/>
              <w:rPr>
                <w:rFonts w:ascii="Times New Roman" w:eastAsia="Times New Roman" w:hAnsi="Times New Roman" w:cs="Times New Roman"/>
                <w:color w:val="0E101A"/>
                <w:sz w:val="26"/>
                <w:szCs w:val="26"/>
                <w:lang w:eastAsia="en-IN"/>
              </w:rPr>
            </w:pPr>
          </w:p>
          <w:p w14:paraId="6598D269" w14:textId="77777777" w:rsidR="00687265" w:rsidRPr="009A587A" w:rsidRDefault="00687265" w:rsidP="00687265">
            <w:pPr>
              <w:numPr>
                <w:ilvl w:val="0"/>
                <w:numId w:val="2"/>
              </w:numPr>
              <w:spacing w:line="360" w:lineRule="auto"/>
              <w:rPr>
                <w:rFonts w:ascii="Times New Roman" w:eastAsia="Times New Roman" w:hAnsi="Times New Roman" w:cs="Times New Roman"/>
                <w:color w:val="0E101A"/>
                <w:sz w:val="26"/>
                <w:szCs w:val="26"/>
                <w:lang w:eastAsia="en-IN"/>
              </w:rPr>
            </w:pPr>
            <w:r w:rsidRPr="009A587A">
              <w:rPr>
                <w:rFonts w:ascii="Times New Roman" w:eastAsia="Times New Roman" w:hAnsi="Times New Roman" w:cs="Times New Roman"/>
                <w:color w:val="0E101A"/>
                <w:sz w:val="26"/>
                <w:szCs w:val="26"/>
                <w:lang w:eastAsia="en-IN"/>
              </w:rPr>
              <w:t>After running</w:t>
            </w:r>
            <w:r>
              <w:rPr>
                <w:rFonts w:ascii="Times New Roman" w:eastAsia="Times New Roman" w:hAnsi="Times New Roman" w:cs="Times New Roman"/>
                <w:color w:val="0E101A"/>
                <w:sz w:val="26"/>
                <w:szCs w:val="26"/>
                <w:lang w:eastAsia="en-IN"/>
              </w:rPr>
              <w:t xml:space="preserve"> the code</w:t>
            </w:r>
            <w:r w:rsidRPr="009A587A">
              <w:rPr>
                <w:rFonts w:ascii="Times New Roman" w:eastAsia="Times New Roman" w:hAnsi="Times New Roman" w:cs="Times New Roman"/>
                <w:bCs/>
                <w:i/>
                <w:iCs/>
                <w:color w:val="34ABA2" w:themeColor="accent3"/>
                <w:sz w:val="26"/>
                <w:szCs w:val="26"/>
                <w:lang w:eastAsia="en-IN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, </w:t>
            </w:r>
            <w:r w:rsidRPr="009A587A">
              <w:rPr>
                <w:rFonts w:eastAsia="Times New Roman" w:cstheme="minorHAnsi"/>
                <w:bCs/>
                <w:i/>
                <w:iCs/>
                <w:color w:val="34ABA2" w:themeColor="accent3"/>
                <w:sz w:val="22"/>
                <w:lang w:eastAsia="en-IN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{Running on </w:t>
            </w:r>
            <w:hyperlink r:id="rId11" w:history="1">
              <w:r w:rsidRPr="009A587A">
                <w:rPr>
                  <w:rStyle w:val="Hyperlink"/>
                  <w:rFonts w:eastAsia="Times New Roman" w:cstheme="minorHAnsi"/>
                  <w:bCs/>
                  <w:i/>
                  <w:iCs/>
                  <w:color w:val="34ABA2" w:themeColor="accent3"/>
                  <w:lang w:eastAsia="en-IN"/>
                  <w14:textOutline w14:w="0" w14:cap="flat" w14:cmpd="sng" w14:algn="ctr">
                    <w14:noFill/>
                    <w14:prstDash w14:val="solid"/>
                    <w14:round/>
                  </w14:textOutline>
                  <w14:props3d w14:extrusionH="57150" w14:contourW="0" w14:prstMaterial="matte">
                    <w14:bevelT w14:w="63500" w14:h="12700" w14:prst="angle"/>
                    <w14:contourClr>
                      <w14:schemeClr w14:val="bg1">
                        <w14:lumMod w14:val="65000"/>
                      </w14:schemeClr>
                    </w14:contourClr>
                  </w14:props3d>
                </w:rPr>
                <w:t>http://127.0.0.1:5000/</w:t>
              </w:r>
            </w:hyperlink>
            <w:r w:rsidRPr="009A587A">
              <w:rPr>
                <w:rFonts w:ascii="Times New Roman" w:eastAsia="Times New Roman" w:hAnsi="Times New Roman" w:cs="Times New Roman"/>
                <w:bCs/>
                <w:i/>
                <w:iCs/>
                <w:color w:val="34ABA2" w:themeColor="accent3"/>
                <w:sz w:val="22"/>
                <w:lang w:eastAsia="en-IN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}</w:t>
            </w:r>
            <w:r w:rsidRPr="00C557C4">
              <w:rPr>
                <w:rFonts w:ascii="Times New Roman" w:eastAsia="Times New Roman" w:hAnsi="Times New Roman" w:cs="Times New Roman"/>
                <w:bCs/>
                <w:i/>
                <w:iCs/>
                <w:color w:val="34ABA2" w:themeColor="accent3"/>
                <w:lang w:eastAsia="en-IN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</w:t>
            </w:r>
            <w:r w:rsidRPr="009A587A">
              <w:rPr>
                <w:rFonts w:ascii="Times New Roman" w:eastAsia="Times New Roman" w:hAnsi="Times New Roman" w:cs="Times New Roman"/>
                <w:bCs/>
                <w:i/>
                <w:iCs/>
                <w:color w:val="34ABA2" w:themeColor="accent3"/>
                <w:sz w:val="22"/>
                <w:lang w:eastAsia="en-IN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</w:t>
            </w:r>
            <w:r w:rsidRPr="009A587A">
              <w:rPr>
                <w:rFonts w:ascii="Times New Roman" w:eastAsia="Times New Roman" w:hAnsi="Times New Roman" w:cs="Times New Roman"/>
                <w:color w:val="0E101A"/>
                <w:sz w:val="26"/>
                <w:szCs w:val="26"/>
                <w:lang w:eastAsia="en-IN"/>
              </w:rPr>
              <w:t>will come as a result.</w:t>
            </w:r>
          </w:p>
          <w:p w14:paraId="32CCFF28" w14:textId="77777777" w:rsidR="00687265" w:rsidRPr="009A587A" w:rsidRDefault="00687265" w:rsidP="00687265">
            <w:pPr>
              <w:numPr>
                <w:ilvl w:val="0"/>
                <w:numId w:val="2"/>
              </w:numPr>
              <w:spacing w:line="360" w:lineRule="auto"/>
              <w:rPr>
                <w:rFonts w:ascii="Times New Roman" w:eastAsia="Times New Roman" w:hAnsi="Times New Roman" w:cs="Times New Roman"/>
                <w:color w:val="0E101A"/>
                <w:sz w:val="26"/>
                <w:szCs w:val="26"/>
                <w:lang w:eastAsia="en-IN"/>
              </w:rPr>
            </w:pPr>
            <w:r w:rsidRPr="009A587A">
              <w:rPr>
                <w:rFonts w:ascii="Times New Roman" w:eastAsia="Times New Roman" w:hAnsi="Times New Roman" w:cs="Times New Roman"/>
                <w:color w:val="0E101A"/>
                <w:sz w:val="26"/>
                <w:szCs w:val="26"/>
                <w:lang w:eastAsia="en-IN"/>
              </w:rPr>
              <w:t>Click on the link &amp; it'll redirect to our homepage. </w:t>
            </w:r>
          </w:p>
          <w:p w14:paraId="7D65626A" w14:textId="77777777" w:rsidR="00687265" w:rsidRPr="009A587A" w:rsidRDefault="00687265" w:rsidP="00687265">
            <w:pPr>
              <w:numPr>
                <w:ilvl w:val="0"/>
                <w:numId w:val="2"/>
              </w:numPr>
              <w:spacing w:line="360" w:lineRule="auto"/>
              <w:rPr>
                <w:rFonts w:ascii="Times New Roman" w:eastAsia="Times New Roman" w:hAnsi="Times New Roman" w:cs="Times New Roman"/>
                <w:color w:val="0E101A"/>
                <w:sz w:val="26"/>
                <w:szCs w:val="26"/>
                <w:lang w:eastAsia="en-IN"/>
              </w:rPr>
            </w:pPr>
            <w:r w:rsidRPr="009A587A">
              <w:rPr>
                <w:rFonts w:ascii="Times New Roman" w:eastAsia="Times New Roman" w:hAnsi="Times New Roman" w:cs="Times New Roman"/>
                <w:color w:val="0E101A"/>
                <w:sz w:val="26"/>
                <w:szCs w:val="26"/>
                <w:lang w:eastAsia="en-IN"/>
              </w:rPr>
              <w:t>After getting redirected to the homepage, wait for a minute or two.</w:t>
            </w:r>
            <w:r>
              <w:rPr>
                <w:rFonts w:ascii="Times New Roman" w:eastAsia="Times New Roman" w:hAnsi="Times New Roman" w:cs="Times New Roman"/>
                <w:color w:val="0E101A"/>
                <w:sz w:val="26"/>
                <w:szCs w:val="26"/>
                <w:lang w:eastAsia="en-IN"/>
              </w:rPr>
              <w:t xml:space="preserve"> </w:t>
            </w:r>
            <w:r w:rsidRPr="009A587A">
              <w:rPr>
                <w:rFonts w:ascii="Times New Roman" w:eastAsia="Times New Roman" w:hAnsi="Times New Roman" w:cs="Times New Roman"/>
                <w:color w:val="0E101A"/>
                <w:sz w:val="26"/>
                <w:szCs w:val="26"/>
                <w:lang w:eastAsia="en-IN"/>
              </w:rPr>
              <w:t>The laptop is loading all the files &amp; compiling the python code. </w:t>
            </w:r>
          </w:p>
          <w:p w14:paraId="357D8840" w14:textId="77777777" w:rsidR="00687265" w:rsidRPr="009A587A" w:rsidRDefault="00687265" w:rsidP="00687265">
            <w:pPr>
              <w:numPr>
                <w:ilvl w:val="0"/>
                <w:numId w:val="2"/>
              </w:numPr>
              <w:spacing w:line="360" w:lineRule="auto"/>
              <w:rPr>
                <w:rFonts w:ascii="Times New Roman" w:eastAsia="Times New Roman" w:hAnsi="Times New Roman" w:cs="Times New Roman"/>
                <w:color w:val="0E101A"/>
                <w:sz w:val="26"/>
                <w:szCs w:val="26"/>
                <w:lang w:eastAsia="en-IN"/>
              </w:rPr>
            </w:pPr>
            <w:r w:rsidRPr="009A587A">
              <w:rPr>
                <w:rFonts w:ascii="Times New Roman" w:eastAsia="Times New Roman" w:hAnsi="Times New Roman" w:cs="Times New Roman"/>
                <w:color w:val="0E101A"/>
                <w:sz w:val="26"/>
                <w:szCs w:val="26"/>
                <w:lang w:eastAsia="en-IN"/>
              </w:rPr>
              <w:t>Then you'll be able to navigate through the web-app. From there, you can easily navigate to other tabs. </w:t>
            </w:r>
          </w:p>
          <w:p w14:paraId="2BE0CFF3" w14:textId="77777777" w:rsidR="00687265" w:rsidRPr="009A587A" w:rsidRDefault="00687265" w:rsidP="00687265">
            <w:pPr>
              <w:numPr>
                <w:ilvl w:val="0"/>
                <w:numId w:val="2"/>
              </w:numPr>
              <w:spacing w:line="360" w:lineRule="auto"/>
              <w:rPr>
                <w:rFonts w:ascii="Times New Roman" w:eastAsia="Times New Roman" w:hAnsi="Times New Roman" w:cs="Times New Roman"/>
                <w:color w:val="0E101A"/>
                <w:sz w:val="26"/>
                <w:szCs w:val="26"/>
                <w:lang w:eastAsia="en-IN"/>
              </w:rPr>
            </w:pPr>
            <w:r w:rsidRPr="009A587A">
              <w:rPr>
                <w:rFonts w:ascii="Times New Roman" w:eastAsia="Times New Roman" w:hAnsi="Times New Roman" w:cs="Times New Roman"/>
                <w:color w:val="0E101A"/>
                <w:sz w:val="26"/>
                <w:szCs w:val="26"/>
                <w:lang w:eastAsia="en-IN"/>
              </w:rPr>
              <w:t>After accessing the static golden ratio detector</w:t>
            </w:r>
            <w:r>
              <w:rPr>
                <w:rFonts w:ascii="Times New Roman" w:eastAsia="Times New Roman" w:hAnsi="Times New Roman" w:cs="Times New Roman"/>
                <w:color w:val="0E101A"/>
                <w:sz w:val="26"/>
                <w:szCs w:val="26"/>
                <w:lang w:eastAsia="en-IN"/>
              </w:rPr>
              <w:t xml:space="preserve"> interactive tab</w:t>
            </w:r>
            <w:r w:rsidRPr="009A587A">
              <w:rPr>
                <w:rFonts w:ascii="Times New Roman" w:eastAsia="Times New Roman" w:hAnsi="Times New Roman" w:cs="Times New Roman"/>
                <w:color w:val="0E101A"/>
                <w:sz w:val="26"/>
                <w:szCs w:val="26"/>
                <w:lang w:eastAsia="en-IN"/>
              </w:rPr>
              <w:t>, you'll get redirected to another page. Here you need to enter the image &amp; make sure the image is in the correct directory. </w:t>
            </w:r>
          </w:p>
          <w:p w14:paraId="6A9668CE" w14:textId="77777777" w:rsidR="00687265" w:rsidRPr="009A587A" w:rsidRDefault="00687265" w:rsidP="00687265">
            <w:pPr>
              <w:numPr>
                <w:ilvl w:val="0"/>
                <w:numId w:val="2"/>
              </w:numPr>
              <w:spacing w:line="360" w:lineRule="auto"/>
              <w:rPr>
                <w:rFonts w:ascii="Times New Roman" w:eastAsia="Times New Roman" w:hAnsi="Times New Roman" w:cs="Times New Roman"/>
                <w:color w:val="0E101A"/>
                <w:sz w:val="26"/>
                <w:szCs w:val="26"/>
                <w:lang w:eastAsia="en-IN"/>
              </w:rPr>
            </w:pPr>
            <w:r w:rsidRPr="009A587A">
              <w:rPr>
                <w:rFonts w:ascii="Times New Roman" w:eastAsia="Times New Roman" w:hAnsi="Times New Roman" w:cs="Times New Roman"/>
                <w:color w:val="0E101A"/>
                <w:sz w:val="26"/>
                <w:szCs w:val="26"/>
                <w:lang w:eastAsia="en-IN"/>
              </w:rPr>
              <w:t>Now, moving onto another interactive tab, the Live golden ratio predictor. Upon clicking it, it'll take some time to start up &amp; will open in a new window.</w:t>
            </w:r>
          </w:p>
          <w:p w14:paraId="273F8446" w14:textId="77777777" w:rsidR="00687265" w:rsidRDefault="00687265" w:rsidP="00687265">
            <w:pPr>
              <w:numPr>
                <w:ilvl w:val="0"/>
                <w:numId w:val="2"/>
              </w:numPr>
              <w:spacing w:line="360" w:lineRule="auto"/>
              <w:rPr>
                <w:rFonts w:ascii="Times New Roman" w:eastAsia="Times New Roman" w:hAnsi="Times New Roman" w:cs="Times New Roman"/>
                <w:color w:val="0E101A"/>
                <w:sz w:val="26"/>
                <w:szCs w:val="26"/>
                <w:lang w:eastAsia="en-IN"/>
              </w:rPr>
            </w:pPr>
            <w:r w:rsidRPr="009A587A">
              <w:rPr>
                <w:rFonts w:ascii="Times New Roman" w:eastAsia="Times New Roman" w:hAnsi="Times New Roman" w:cs="Times New Roman"/>
                <w:color w:val="0E101A"/>
                <w:sz w:val="26"/>
                <w:szCs w:val="26"/>
                <w:lang w:eastAsia="en-IN"/>
              </w:rPr>
              <w:t> Live golden ratio predictor, static golden ratio detector &amp; golden ratio guitar applications can be closed by pressing the "q" key.</w:t>
            </w:r>
          </w:p>
          <w:p w14:paraId="4AC23850" w14:textId="77777777" w:rsidR="00687265" w:rsidRPr="009A587A" w:rsidRDefault="00687265" w:rsidP="00687265">
            <w:pPr>
              <w:numPr>
                <w:ilvl w:val="0"/>
                <w:numId w:val="2"/>
              </w:numPr>
              <w:spacing w:line="360" w:lineRule="auto"/>
              <w:rPr>
                <w:rFonts w:ascii="Times New Roman" w:eastAsia="Times New Roman" w:hAnsi="Times New Roman" w:cs="Times New Roman"/>
                <w:color w:val="0E101A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E101A"/>
                <w:sz w:val="26"/>
                <w:szCs w:val="26"/>
                <w:lang w:eastAsia="en-IN"/>
              </w:rPr>
              <w:t xml:space="preserve"> If you have doubt while chatting to Phi bot, you can say “help” &amp; Phi will help you with questions.</w:t>
            </w:r>
          </w:p>
          <w:p w14:paraId="17F72876" w14:textId="77777777" w:rsidR="00687265" w:rsidRDefault="00687265" w:rsidP="00687265">
            <w:pPr>
              <w:pStyle w:val="ListParagraph"/>
              <w:spacing w:line="360" w:lineRule="auto"/>
              <w:ind w:left="1080"/>
            </w:pPr>
          </w:p>
          <w:p w14:paraId="31D31979" w14:textId="77777777" w:rsidR="00687265" w:rsidRDefault="00687265" w:rsidP="003405D1">
            <w:pPr>
              <w:pStyle w:val="Content"/>
            </w:pPr>
          </w:p>
        </w:tc>
      </w:tr>
    </w:tbl>
    <w:p w14:paraId="6F88A8F9" w14:textId="77777777" w:rsidR="0087605E" w:rsidRPr="00D70D02" w:rsidRDefault="0087605E" w:rsidP="00DF027C"/>
    <w:sectPr w:rsidR="0087605E" w:rsidRPr="00D70D02" w:rsidSect="00DF027C">
      <w:headerReference w:type="default" r:id="rId12"/>
      <w:footerReference w:type="default" r:id="rId13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6872A3" w14:textId="77777777" w:rsidR="00B014A1" w:rsidRDefault="00B014A1">
      <w:r>
        <w:separator/>
      </w:r>
    </w:p>
    <w:p w14:paraId="6D028C30" w14:textId="77777777" w:rsidR="00B014A1" w:rsidRDefault="00B014A1"/>
  </w:endnote>
  <w:endnote w:type="continuationSeparator" w:id="0">
    <w:p w14:paraId="59C764CF" w14:textId="77777777" w:rsidR="00B014A1" w:rsidRDefault="00B014A1">
      <w:r>
        <w:continuationSeparator/>
      </w:r>
    </w:p>
    <w:p w14:paraId="51733CDA" w14:textId="77777777" w:rsidR="00B014A1" w:rsidRDefault="00B014A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D157B5" w14:textId="77777777"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7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61E84EF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9CA690" w14:textId="77777777" w:rsidR="00B014A1" w:rsidRDefault="00B014A1">
      <w:r>
        <w:separator/>
      </w:r>
    </w:p>
    <w:p w14:paraId="40AEA200" w14:textId="77777777" w:rsidR="00B014A1" w:rsidRDefault="00B014A1"/>
  </w:footnote>
  <w:footnote w:type="continuationSeparator" w:id="0">
    <w:p w14:paraId="6E09B6A7" w14:textId="77777777" w:rsidR="00B014A1" w:rsidRDefault="00B014A1">
      <w:r>
        <w:continuationSeparator/>
      </w:r>
    </w:p>
    <w:p w14:paraId="05B1099A" w14:textId="77777777" w:rsidR="00B014A1" w:rsidRDefault="00B014A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14:paraId="69417B0C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44C23394" w14:textId="77777777" w:rsidR="00D077E9" w:rsidRDefault="00D077E9">
          <w:pPr>
            <w:pStyle w:val="Header"/>
          </w:pPr>
        </w:p>
      </w:tc>
    </w:tr>
  </w:tbl>
  <w:p w14:paraId="101A63BD" w14:textId="77777777" w:rsidR="00D077E9" w:rsidRDefault="00D077E9" w:rsidP="00D07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A60077"/>
    <w:multiLevelType w:val="multilevel"/>
    <w:tmpl w:val="10E0C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F30567"/>
    <w:multiLevelType w:val="multilevel"/>
    <w:tmpl w:val="C456885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66353914"/>
    <w:multiLevelType w:val="hybridMultilevel"/>
    <w:tmpl w:val="672A54A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714"/>
    <w:rsid w:val="0002482E"/>
    <w:rsid w:val="00050324"/>
    <w:rsid w:val="00077714"/>
    <w:rsid w:val="000A0150"/>
    <w:rsid w:val="000E63C9"/>
    <w:rsid w:val="00130E9D"/>
    <w:rsid w:val="00150A6D"/>
    <w:rsid w:val="00185B35"/>
    <w:rsid w:val="001F2BC8"/>
    <w:rsid w:val="001F5F6B"/>
    <w:rsid w:val="00243EBC"/>
    <w:rsid w:val="00246A35"/>
    <w:rsid w:val="00284348"/>
    <w:rsid w:val="002F51F5"/>
    <w:rsid w:val="00312137"/>
    <w:rsid w:val="00330359"/>
    <w:rsid w:val="003348B1"/>
    <w:rsid w:val="0033762F"/>
    <w:rsid w:val="00366C7E"/>
    <w:rsid w:val="00374330"/>
    <w:rsid w:val="00384EA3"/>
    <w:rsid w:val="003A39A1"/>
    <w:rsid w:val="003C2191"/>
    <w:rsid w:val="003D3863"/>
    <w:rsid w:val="004110DE"/>
    <w:rsid w:val="0044085A"/>
    <w:rsid w:val="004B21A5"/>
    <w:rsid w:val="005037F0"/>
    <w:rsid w:val="00516A86"/>
    <w:rsid w:val="005275F6"/>
    <w:rsid w:val="00572102"/>
    <w:rsid w:val="005F1BB0"/>
    <w:rsid w:val="00656C4D"/>
    <w:rsid w:val="00687265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862FE4"/>
    <w:rsid w:val="0086389A"/>
    <w:rsid w:val="0087605E"/>
    <w:rsid w:val="008B1FEE"/>
    <w:rsid w:val="00903C32"/>
    <w:rsid w:val="00916B16"/>
    <w:rsid w:val="009173B9"/>
    <w:rsid w:val="0093335D"/>
    <w:rsid w:val="0093613E"/>
    <w:rsid w:val="00943026"/>
    <w:rsid w:val="00966B81"/>
    <w:rsid w:val="009C7720"/>
    <w:rsid w:val="00A23AFA"/>
    <w:rsid w:val="00A31B3E"/>
    <w:rsid w:val="00A532F3"/>
    <w:rsid w:val="00A8489E"/>
    <w:rsid w:val="00AC29F3"/>
    <w:rsid w:val="00B014A1"/>
    <w:rsid w:val="00B231E5"/>
    <w:rsid w:val="00C02B87"/>
    <w:rsid w:val="00C4086D"/>
    <w:rsid w:val="00CA1896"/>
    <w:rsid w:val="00CB5B28"/>
    <w:rsid w:val="00CC26C3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620B0"/>
    <w:rsid w:val="00E81B40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2FB26B"/>
  <w15:docId w15:val="{A81EC541-93DB-4912-9E00-CCE0B4D26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07771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87265"/>
    <w:pPr>
      <w:spacing w:after="160" w:line="259" w:lineRule="auto"/>
      <w:ind w:left="720"/>
      <w:contextualSpacing/>
    </w:pPr>
    <w:rPr>
      <w:rFonts w:eastAsiaTheme="minorHAnsi"/>
      <w:b w:val="0"/>
      <w:color w:val="auto"/>
      <w:sz w:val="2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27.0.0.1:5000/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han\AppData\Local\Microsoft\Office\16.0\DTS\en-US%7b1E0AB756-44A8-4F5D-BF22-54B41F0696BC%7d\%7b0D3CC2E3-DFC9-4F0F-99F6-3978635933E8%7dtf1639285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B98053277F34F42AC06ED06457825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163A72-2191-441F-A585-11F139E800D3}"/>
      </w:docPartPr>
      <w:docPartBody>
        <w:p w:rsidR="005769BE" w:rsidRDefault="007D6947">
          <w:pPr>
            <w:pStyle w:val="CB98053277F34F42AC06ED06457825AD"/>
          </w:pPr>
          <w:r>
            <w:t>COMPANY NAME</w:t>
          </w:r>
        </w:p>
      </w:docPartBody>
    </w:docPart>
    <w:docPart>
      <w:docPartPr>
        <w:name w:val="48DA7495B53C49998AD61A1350BA21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4D314-110E-4D07-A50C-914655EBFE5C}"/>
      </w:docPartPr>
      <w:docPartBody>
        <w:p w:rsidR="005769BE" w:rsidRDefault="007D6947">
          <w:pPr>
            <w:pStyle w:val="48DA7495B53C49998AD61A1350BA215B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633"/>
    <w:rsid w:val="00152633"/>
    <w:rsid w:val="005769BE"/>
    <w:rsid w:val="00742697"/>
    <w:rsid w:val="007D6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  <w:lang w:val="en-US" w:eastAsia="en-US"/>
    </w:rPr>
  </w:style>
  <w:style w:type="paragraph" w:customStyle="1" w:styleId="A979F088A7A942078D429F305DD54810">
    <w:name w:val="A979F088A7A942078D429F305DD54810"/>
  </w:style>
  <w:style w:type="paragraph" w:customStyle="1" w:styleId="CB98053277F34F42AC06ED06457825AD">
    <w:name w:val="CB98053277F34F42AC06ED06457825AD"/>
  </w:style>
  <w:style w:type="paragraph" w:customStyle="1" w:styleId="48DA7495B53C49998AD61A1350BA215B">
    <w:name w:val="48DA7495B53C49998AD61A1350BA215B"/>
  </w:style>
  <w:style w:type="paragraph" w:customStyle="1" w:styleId="2613383D41DF47489AD0993674E984A3">
    <w:name w:val="2613383D41DF47489AD0993674E984A3"/>
  </w:style>
  <w:style w:type="paragraph" w:customStyle="1" w:styleId="D0BC265FE87E4140AD766C7D5D19EB11">
    <w:name w:val="D0BC265FE87E4140AD766C7D5D19EB11"/>
  </w:style>
  <w:style w:type="paragraph" w:customStyle="1" w:styleId="1D5782BB416345BAAFF61AB1F8F841C7">
    <w:name w:val="1D5782BB416345BAAFF61AB1F8F841C7"/>
  </w:style>
  <w:style w:type="paragraph" w:customStyle="1" w:styleId="D83D330B364D4D9893210606FF4C923F">
    <w:name w:val="D83D330B364D4D9893210606FF4C923F"/>
  </w:style>
  <w:style w:type="paragraph" w:customStyle="1" w:styleId="7296C4F57FE54707A628FF7A3629D6AC">
    <w:name w:val="7296C4F57FE54707A628FF7A3629D6AC"/>
  </w:style>
  <w:style w:type="paragraph" w:customStyle="1" w:styleId="BB3BE17EB0384C058C74EA5FEF40D808">
    <w:name w:val="BB3BE17EB0384C058C74EA5FEF40D808"/>
    <w:rsid w:val="00152633"/>
  </w:style>
  <w:style w:type="paragraph" w:customStyle="1" w:styleId="2CBB776E414245F9AEBCA7D124777722">
    <w:name w:val="2CBB776E414245F9AEBCA7D124777722"/>
    <w:rsid w:val="00152633"/>
  </w:style>
  <w:style w:type="paragraph" w:customStyle="1" w:styleId="E9781E860C234DDBB43B428AB00FCB22">
    <w:name w:val="E9781E860C234DDBB43B428AB00FCB22"/>
    <w:rsid w:val="00152633"/>
  </w:style>
  <w:style w:type="paragraph" w:customStyle="1" w:styleId="16431DA516AF42FBB020D0AB303DEF3D">
    <w:name w:val="16431DA516AF42FBB020D0AB303DEF3D"/>
    <w:rsid w:val="00152633"/>
  </w:style>
  <w:style w:type="paragraph" w:customStyle="1" w:styleId="06875A1B36984B29BC6CF2CF72A4CD6A">
    <w:name w:val="06875A1B36984B29BC6CF2CF72A4CD6A"/>
    <w:rsid w:val="00152633"/>
  </w:style>
  <w:style w:type="paragraph" w:customStyle="1" w:styleId="F3A06557B0A644138A843A6134DF7CD9">
    <w:name w:val="F3A06557B0A644138A843A6134DF7CD9"/>
    <w:rsid w:val="00152633"/>
  </w:style>
  <w:style w:type="paragraph" w:customStyle="1" w:styleId="616F2C35F7EB4BC78F26E0BA9470E0ED">
    <w:name w:val="616F2C35F7EB4BC78F26E0BA9470E0ED"/>
    <w:rsid w:val="00152633"/>
  </w:style>
  <w:style w:type="paragraph" w:customStyle="1" w:styleId="F735D4B1FC3F4505A637F396F1DA9BE0">
    <w:name w:val="F735D4B1FC3F4505A637F396F1DA9BE0"/>
    <w:rsid w:val="001526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           Cynthia Banerjee
           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{0D3CC2E3-DFC9-4F0F-99F6-3978635933E8}tf16392850_win32</Template>
  <TotalTime>16</TotalTime>
  <Pages>3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Ishan</dc:creator>
  <cp:keywords/>
  <cp:lastModifiedBy>Ishanblaster1000@gmail.com</cp:lastModifiedBy>
  <cp:revision>3</cp:revision>
  <cp:lastPrinted>2006-08-01T17:47:00Z</cp:lastPrinted>
  <dcterms:created xsi:type="dcterms:W3CDTF">2020-08-27T12:57:00Z</dcterms:created>
  <dcterms:modified xsi:type="dcterms:W3CDTF">2020-09-08T07:24:00Z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